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00"/>
        <w:gridCol w:w="3960"/>
      </w:tblGrid>
      <w:tr w:rsidR="00D92B95" w:rsidTr="00EF0347">
        <w:trPr>
          <w:trHeight w:val="2520"/>
        </w:trPr>
        <w:tc>
          <w:tcPr>
            <w:tcW w:w="5400" w:type="dxa"/>
            <w:vAlign w:val="bottom"/>
          </w:tcPr>
          <w:p w:rsidR="00C84833" w:rsidRDefault="00333D9D" w:rsidP="00C84833">
            <w:pPr>
              <w:pStyle w:val="Title"/>
            </w:pPr>
            <w:r>
              <w:t xml:space="preserve">M. Uzair </w:t>
            </w:r>
            <w:r w:rsidRPr="00333D9D">
              <w:t>Khan</w:t>
            </w:r>
          </w:p>
        </w:tc>
        <w:tc>
          <w:tcPr>
            <w:tcW w:w="396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81"/>
              <w:gridCol w:w="379"/>
            </w:tblGrid>
            <w:tr w:rsidR="00932D92" w:rsidRPr="009D0878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B405A4" w:rsidP="0016236F">
                  <w:pPr>
                    <w:pStyle w:val="ContactInfo"/>
                  </w:pPr>
                  <w:r>
                    <w:rPr>
                      <w:sz w:val="18"/>
                    </w:rPr>
                    <w:t>House no: 34/1,Street no:139, RAJGARH</w:t>
                  </w:r>
                  <w:r w:rsidR="00333D9D" w:rsidRPr="00333D9D">
                    <w:rPr>
                      <w:sz w:val="18"/>
                    </w:rPr>
                    <w:t>, KACHA SANDA LHR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77572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B405A4" w:rsidP="00932D92">
                  <w:pPr>
                    <w:pStyle w:val="ContactInfo"/>
                  </w:pPr>
                  <w:r w:rsidRPr="00B405A4">
                    <w:rPr>
                      <w:sz w:val="18"/>
                    </w:rPr>
                    <w:t>03204194661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7353D2" wp14:editId="236368E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CA027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B405A4" w:rsidP="00932D92">
                  <w:pPr>
                    <w:pStyle w:val="ContactInfo"/>
                  </w:pPr>
                  <w:r w:rsidRPr="00B405A4">
                    <w:rPr>
                      <w:rFonts w:ascii="Calibri" w:eastAsia="Times New Roman" w:hAnsi="Calibri" w:cs="Calibri"/>
                      <w:sz w:val="18"/>
                    </w:rPr>
                    <w:t>m.uk571794@gmail.com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54A00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linkedin.com/in/</w:t>
                  </w:r>
                  <w:r w:rsidR="009823A8" w:rsidRPr="009823A8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m-uzair-khan-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99EFB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7F3012" w:rsidRDefault="00B405A4" w:rsidP="00EF0347">
      <w:pPr>
        <w:jc w:val="both"/>
        <w:rPr>
          <w:u w:val="single"/>
        </w:rPr>
      </w:pPr>
      <w:r w:rsidRPr="00B405A4">
        <w:t>Aspiring Software Engineer with a foundational kn</w:t>
      </w:r>
      <w:bookmarkStart w:id="0" w:name="_GoBack"/>
      <w:bookmarkEnd w:id="0"/>
      <w:r w:rsidRPr="00B405A4">
        <w:t>owledge of the MERN stack and a strong desire to gain hands-on experience in web development. Aiming to enhance my technical skills and contribute to innovative projects while continuously impr</w:t>
      </w:r>
      <w:r>
        <w:t>oving my expertise in the field</w:t>
      </w:r>
      <w:r w:rsidR="007F3012" w:rsidRPr="001264FB">
        <w:rPr>
          <w:rStyle w:val="Hyperlink"/>
          <w:rFonts w:ascii="Calibri Light" w:hAnsi="Calibri Light" w:cs="Calibri Light"/>
          <w:color w:val="auto"/>
          <w:sz w:val="24"/>
          <w:szCs w:val="24"/>
        </w:rPr>
        <w:t xml:space="preserve">. </w:t>
      </w:r>
    </w:p>
    <w:p w:rsidR="005B1D68" w:rsidRDefault="00442FD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D8C23651B2E2406580DCABB31A57E2E7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B405A4" w:rsidRDefault="007F3012" w:rsidP="00EF0347">
      <w:pPr>
        <w:jc w:val="both"/>
      </w:pPr>
      <w:r w:rsidRPr="001264FB">
        <w:t>.</w:t>
      </w:r>
      <w:r w:rsidR="00B405A4" w:rsidRPr="00B405A4">
        <w:t xml:space="preserve"> </w:t>
      </w:r>
      <w:r w:rsidR="00B405A4">
        <w:t>Project Work (Self-Learning/Practice Projects)</w:t>
      </w:r>
    </w:p>
    <w:p w:rsidR="00B405A4" w:rsidRDefault="00B405A4" w:rsidP="00EF0347">
      <w:pPr>
        <w:pStyle w:val="ListParagraph"/>
        <w:numPr>
          <w:ilvl w:val="0"/>
          <w:numId w:val="13"/>
        </w:numPr>
        <w:jc w:val="both"/>
      </w:pPr>
      <w:r>
        <w:t>Developed a basic CRUD application using the MERN stack (MongoDB, Express.js, React.js, and Node.js).</w:t>
      </w:r>
    </w:p>
    <w:p w:rsidR="00B405A4" w:rsidRDefault="00B405A4" w:rsidP="00EF0347">
      <w:pPr>
        <w:pStyle w:val="ListParagraph"/>
        <w:numPr>
          <w:ilvl w:val="0"/>
          <w:numId w:val="13"/>
        </w:numPr>
        <w:jc w:val="both"/>
      </w:pPr>
      <w:r>
        <w:t>Created a dynamic to-do list application with React.js and integrated API for backend communication.</w:t>
      </w:r>
    </w:p>
    <w:p w:rsidR="00D413F9" w:rsidRPr="00D413F9" w:rsidRDefault="00B405A4" w:rsidP="00EF0347">
      <w:pPr>
        <w:pStyle w:val="ListParagraph"/>
        <w:numPr>
          <w:ilvl w:val="0"/>
          <w:numId w:val="13"/>
        </w:numPr>
        <w:jc w:val="both"/>
      </w:pPr>
      <w:r>
        <w:t>Implemented user authentication and authorization features using JWT.</w:t>
      </w:r>
    </w:p>
    <w:p w:rsidR="00F439C9" w:rsidRDefault="00442FD0" w:rsidP="00F439C9">
      <w:pPr>
        <w:pStyle w:val="Heading1"/>
      </w:pPr>
      <w:sdt>
        <w:sdtPr>
          <w:alias w:val="Skills:"/>
          <w:tag w:val="Skills:"/>
          <w:id w:val="-1210261327"/>
          <w:placeholder>
            <w:docPart w:val="DF8D3744644B4CC6904D7F13FF0711F0"/>
          </w:placeholder>
          <w:temporary/>
          <w:showingPlcHdr/>
          <w15:appearance w15:val="hidden"/>
        </w:sdtPr>
        <w:sdtEndPr/>
        <w:sdtContent>
          <w:r w:rsidR="00F439C9">
            <w:t>Skills</w:t>
          </w:r>
        </w:sdtContent>
      </w:sdt>
    </w:p>
    <w:p w:rsidR="009B0CC3" w:rsidRDefault="00A06309" w:rsidP="00FF1889"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="009B0CC3" w:rsidRPr="009B0CC3">
        <w:t xml:space="preserve">MERN Stack (MongoDB, Express.js, React.js, Node.js) </w:t>
      </w:r>
    </w:p>
    <w:p w:rsidR="009B0CC3" w:rsidRDefault="00A06309" w:rsidP="00FF1889"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 w:rsidR="009B0CC3" w:rsidRPr="009B0CC3">
        <w:t xml:space="preserve">HTML5, CSS3, JavaScript </w:t>
      </w:r>
    </w:p>
    <w:p w:rsidR="009B0CC3" w:rsidRDefault="00A06309" w:rsidP="00FF1889"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="009B0CC3" w:rsidRPr="009B0CC3">
        <w:t xml:space="preserve">Git and GitHub </w:t>
      </w:r>
    </w:p>
    <w:p w:rsidR="009B0CC3" w:rsidRDefault="00A06309" w:rsidP="00FF1889">
      <w:r w:rsidRPr="003720C4"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7FAB" w:themeColor="accent1"/>
        </w:rPr>
        <w:t xml:space="preserve"> </w:t>
      </w:r>
      <w:r w:rsidR="009B0CC3" w:rsidRPr="009B0CC3">
        <w:t xml:space="preserve">RESTful APIs </w:t>
      </w:r>
    </w:p>
    <w:p w:rsidR="00A06309" w:rsidRDefault="00A06309" w:rsidP="00FF1889"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="009B0CC3" w:rsidRPr="009B0CC3">
        <w:t xml:space="preserve">Problem Solving and Debugging </w:t>
      </w:r>
    </w:p>
    <w:p w:rsidR="00A06309" w:rsidRDefault="00A06309" w:rsidP="002603B8">
      <w:pPr>
        <w:pStyle w:val="Heading1"/>
        <w:pBdr>
          <w:top w:val="single" w:sz="4" w:space="0" w:color="A6A6A6" w:themeColor="background1" w:themeShade="A6"/>
        </w:pBdr>
      </w:pPr>
      <w:r>
        <w:t>Education</w:t>
      </w:r>
    </w:p>
    <w:p w:rsidR="0070237E" w:rsidRDefault="009B0CC3" w:rsidP="0070237E">
      <w:pPr>
        <w:pStyle w:val="Heading3"/>
      </w:pPr>
      <w:r>
        <w:t>may 2024</w:t>
      </w:r>
    </w:p>
    <w:p w:rsidR="00A06309" w:rsidRDefault="007F3012" w:rsidP="009B0CC3">
      <w:pPr>
        <w:pStyle w:val="Heading5"/>
      </w:pPr>
      <w:r>
        <w:t xml:space="preserve">Bachelor of </w:t>
      </w:r>
      <w:r w:rsidR="009B0CC3">
        <w:t>Science in Software Engineering</w:t>
      </w:r>
      <w:r w:rsidR="0095272C">
        <w:t>/</w:t>
      </w:r>
      <w:r>
        <w:rPr>
          <w:rStyle w:val="Emphasis"/>
        </w:rPr>
        <w:t>University</w:t>
      </w:r>
      <w:r w:rsidR="009B0CC3">
        <w:rPr>
          <w:rStyle w:val="Emphasis"/>
        </w:rPr>
        <w:t xml:space="preserve"> of Management &amp; Technology</w:t>
      </w:r>
      <w:r>
        <w:rPr>
          <w:rStyle w:val="Emphasis"/>
        </w:rPr>
        <w:t xml:space="preserve">, </w:t>
      </w:r>
      <w:r w:rsidR="009B0CC3">
        <w:rPr>
          <w:rStyle w:val="Emphasis"/>
        </w:rPr>
        <w:t>Lahore</w:t>
      </w:r>
    </w:p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D0" w:rsidRDefault="00442FD0" w:rsidP="00725803">
      <w:pPr>
        <w:spacing w:after="0"/>
      </w:pPr>
      <w:r>
        <w:separator/>
      </w:r>
    </w:p>
  </w:endnote>
  <w:endnote w:type="continuationSeparator" w:id="0">
    <w:p w:rsidR="00442FD0" w:rsidRDefault="00442FD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5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D0" w:rsidRDefault="00442FD0" w:rsidP="00725803">
      <w:pPr>
        <w:spacing w:after="0"/>
      </w:pPr>
      <w:r>
        <w:separator/>
      </w:r>
    </w:p>
  </w:footnote>
  <w:footnote w:type="continuationSeparator" w:id="0">
    <w:p w:rsidR="00442FD0" w:rsidRDefault="00442FD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862B9"/>
    <w:multiLevelType w:val="hybridMultilevel"/>
    <w:tmpl w:val="35F0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3F"/>
    <w:rsid w:val="00025E77"/>
    <w:rsid w:val="00027312"/>
    <w:rsid w:val="00061AE7"/>
    <w:rsid w:val="000645F2"/>
    <w:rsid w:val="00064C2A"/>
    <w:rsid w:val="00067AE4"/>
    <w:rsid w:val="00082F03"/>
    <w:rsid w:val="000835A0"/>
    <w:rsid w:val="000934A2"/>
    <w:rsid w:val="00144D98"/>
    <w:rsid w:val="0016236F"/>
    <w:rsid w:val="001B0955"/>
    <w:rsid w:val="00227784"/>
    <w:rsid w:val="0023705D"/>
    <w:rsid w:val="00250A31"/>
    <w:rsid w:val="00251C13"/>
    <w:rsid w:val="002603B8"/>
    <w:rsid w:val="002922D0"/>
    <w:rsid w:val="002F3D7B"/>
    <w:rsid w:val="00333D9D"/>
    <w:rsid w:val="00340B03"/>
    <w:rsid w:val="00380AE7"/>
    <w:rsid w:val="003A6943"/>
    <w:rsid w:val="003A773F"/>
    <w:rsid w:val="00410BA2"/>
    <w:rsid w:val="00434074"/>
    <w:rsid w:val="00442FD0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823A8"/>
    <w:rsid w:val="009B0CC3"/>
    <w:rsid w:val="009F04D2"/>
    <w:rsid w:val="009F2BA7"/>
    <w:rsid w:val="009F6DA0"/>
    <w:rsid w:val="00A01182"/>
    <w:rsid w:val="00A06309"/>
    <w:rsid w:val="00AD13CB"/>
    <w:rsid w:val="00AD3FD8"/>
    <w:rsid w:val="00B370A8"/>
    <w:rsid w:val="00B405A4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EF0347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A1F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LS\AppData\Roaming\Microsoft\Templates\ATS%20clas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C23651B2E2406580DCABB31A57E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43AC-2589-4342-917F-6EDAB3CC65B7}"/>
      </w:docPartPr>
      <w:docPartBody>
        <w:p w:rsidR="000E1AEB" w:rsidRDefault="00ED4583">
          <w:pPr>
            <w:pStyle w:val="D8C23651B2E2406580DCABB31A57E2E7"/>
          </w:pPr>
          <w:r w:rsidRPr="00AD3FD8">
            <w:t>Experience</w:t>
          </w:r>
        </w:p>
      </w:docPartBody>
    </w:docPart>
    <w:docPart>
      <w:docPartPr>
        <w:name w:val="DF8D3744644B4CC6904D7F13FF071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50F0-C558-4E1B-8593-782BD08E2A43}"/>
      </w:docPartPr>
      <w:docPartBody>
        <w:p w:rsidR="000E1AEB" w:rsidRDefault="00ED4583">
          <w:pPr>
            <w:pStyle w:val="DF8D3744644B4CC6904D7F13FF0711F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83"/>
    <w:rsid w:val="000D4A62"/>
    <w:rsid w:val="000E1AEB"/>
    <w:rsid w:val="00ED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23651B2E2406580DCABB31A57E2E7">
    <w:name w:val="D8C23651B2E2406580DCABB31A57E2E7"/>
  </w:style>
  <w:style w:type="paragraph" w:customStyle="1" w:styleId="DF8D3744644B4CC6904D7F13FF0711F0">
    <w:name w:val="DF8D3744644B4CC6904D7F13FF0711F0"/>
  </w:style>
  <w:style w:type="paragraph" w:customStyle="1" w:styleId="F66E13857F964C4A88555269B96E4EE5">
    <w:name w:val="F66E13857F964C4A88555269B96E4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3CA02820-A038-4A79-91B7-858D8AEE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2025-03-17T12:39:00Z</dcterms:created>
  <dcterms:modified xsi:type="dcterms:W3CDTF">2025-03-17T23:34:00Z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